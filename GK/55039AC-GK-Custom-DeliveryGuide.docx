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992" w:rsidRDefault="00B832B5" w:rsidP="00B832B5">
      <w:pPr>
        <w:pStyle w:val="Title"/>
      </w:pPr>
      <w:r>
        <w:t>Windows PowerShell</w:t>
      </w:r>
      <w:r>
        <w:br/>
        <w:t>Scripting and Toolmaking</w:t>
      </w:r>
    </w:p>
    <w:p w:rsidR="00B832B5" w:rsidRDefault="00B832B5" w:rsidP="00B832B5">
      <w:pPr>
        <w:pStyle w:val="Subtitle"/>
      </w:pPr>
      <w:r>
        <w:t>Course 55039 • Delivery Notes</w:t>
      </w:r>
    </w:p>
    <w:p w:rsidR="00B832B5" w:rsidRDefault="00B832B5" w:rsidP="00B832B5"/>
    <w:p w:rsidR="00B832B5" w:rsidRDefault="00B832B5" w:rsidP="00B832B5">
      <w:r>
        <w:t>The following notes are intended to help you better deliver this course:</w:t>
      </w:r>
    </w:p>
    <w:p w:rsidR="00B832B5" w:rsidRDefault="00B832B5" w:rsidP="00B832B5">
      <w:pPr>
        <w:pStyle w:val="ListParagraph"/>
        <w:numPr>
          <w:ilvl w:val="0"/>
          <w:numId w:val="1"/>
        </w:numPr>
      </w:pPr>
      <w:r>
        <w:t>Slides with a “triple gears” icon in the upper-right corner have an accompanying demonstration in the text. The text will direct you to the proper demo script; the icon is simply to remind you that the demo is available.</w:t>
      </w:r>
      <w:r>
        <w:br/>
      </w:r>
    </w:p>
    <w:p w:rsidR="00B832B5" w:rsidRDefault="00B832B5" w:rsidP="00B832B5">
      <w:pPr>
        <w:pStyle w:val="ListParagraph"/>
        <w:numPr>
          <w:ilvl w:val="0"/>
          <w:numId w:val="1"/>
        </w:numPr>
      </w:pPr>
      <w:r>
        <w:t>Demos are typically intended to be run in the ISE. You can highlight one or more lines of code and press F8 to run just those lines. When a demo script is broken (by comments) into obvious sections, the intent is to run each section one at a time.</w:t>
      </w:r>
      <w:r>
        <w:br/>
      </w:r>
    </w:p>
    <w:p w:rsidR="00B832B5" w:rsidRDefault="00B832B5" w:rsidP="004E5D55">
      <w:pPr>
        <w:pStyle w:val="ListParagraph"/>
        <w:numPr>
          <w:ilvl w:val="0"/>
          <w:numId w:val="1"/>
        </w:numPr>
      </w:pPr>
      <w:r>
        <w:t>The text does not include Lab Answer Keys. Instead, lab answers are provided in the</w:t>
      </w:r>
      <w:r w:rsidR="004E5D55">
        <w:t xml:space="preserve"> zip package: </w:t>
      </w:r>
      <w:r>
        <w:t xml:space="preserve"> </w:t>
      </w:r>
      <w:r w:rsidR="004E5D55" w:rsidRPr="004E5D55">
        <w:t>55039AC-GK-Custom-LabFiles.zip</w:t>
      </w:r>
      <w:r>
        <w:t>.</w:t>
      </w:r>
      <w:r>
        <w:br/>
      </w:r>
    </w:p>
    <w:p w:rsidR="00B832B5" w:rsidRPr="00B832B5" w:rsidRDefault="00B832B5" w:rsidP="00B832B5">
      <w:pPr>
        <w:pStyle w:val="ListParagraph"/>
        <w:numPr>
          <w:ilvl w:val="0"/>
          <w:numId w:val="1"/>
        </w:numPr>
      </w:pPr>
      <w:r>
        <w:t xml:space="preserve">Demo scripts and lab Starting Points are also </w:t>
      </w:r>
      <w:r w:rsidR="004E5D55">
        <w:t>found in the C:\LabFiles folder on each lab VM.</w:t>
      </w:r>
      <w:bookmarkStart w:id="0" w:name="_GoBack"/>
      <w:bookmarkEnd w:id="0"/>
    </w:p>
    <w:sectPr w:rsidR="00B832B5" w:rsidRPr="00B832B5" w:rsidSect="00131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47FC4"/>
    <w:multiLevelType w:val="hybridMultilevel"/>
    <w:tmpl w:val="CEB2112E"/>
    <w:lvl w:ilvl="0" w:tplc="E498593C">
      <w:start w:val="5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2B5"/>
    <w:rsid w:val="001313A3"/>
    <w:rsid w:val="004E5D55"/>
    <w:rsid w:val="00B832B5"/>
    <w:rsid w:val="00E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BDA2B"/>
  <w14:defaultImageDpi w14:val="300"/>
  <w15:docId w15:val="{3FCFF90E-E181-4F71-9BB0-BD0ACD54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2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2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2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2B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B83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622EB7E190C479224FE94837A7627" ma:contentTypeVersion="6" ma:contentTypeDescription="Create a new document." ma:contentTypeScope="" ma:versionID="f6cb35c6830cdf8b463d9e76d52abaff">
  <xsd:schema xmlns:xsd="http://www.w3.org/2001/XMLSchema" xmlns:xs="http://www.w3.org/2001/XMLSchema" xmlns:p="http://schemas.microsoft.com/office/2006/metadata/properties" xmlns:ns1="http://schemas.microsoft.com/sharepoint/v3" xmlns:ns2="e9d1aeb6-27f3-4395-929d-a25281e76044" xmlns:ns3="fbd18027-cdd0-40d2-bf9e-d01b22137348" targetNamespace="http://schemas.microsoft.com/office/2006/metadata/properties" ma:root="true" ma:fieldsID="3ea95e60d1752dae0b5e464d2163f892" ns1:_="" ns2:_="" ns3:_="">
    <xsd:import namespace="http://schemas.microsoft.com/sharepoint/v3"/>
    <xsd:import namespace="e9d1aeb6-27f3-4395-929d-a25281e76044"/>
    <xsd:import namespace="fbd18027-cdd0-40d2-bf9e-d01b22137348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1aeb6-27f3-4395-929d-a25281e760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18027-cdd0-40d2-bf9e-d01b221373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0162B1C-C3D7-49DC-89A6-552B29678211}"/>
</file>

<file path=customXml/itemProps2.xml><?xml version="1.0" encoding="utf-8"?>
<ds:datastoreItem xmlns:ds="http://schemas.openxmlformats.org/officeDocument/2006/customXml" ds:itemID="{5C78A23C-7BE1-4EDF-84E2-C0D90A85822A}"/>
</file>

<file path=customXml/itemProps3.xml><?xml version="1.0" encoding="utf-8"?>
<ds:datastoreItem xmlns:ds="http://schemas.openxmlformats.org/officeDocument/2006/customXml" ds:itemID="{516E10BB-071D-4D56-9614-EF1796CF58EB}"/>
</file>

<file path=docProps/app.xml><?xml version="1.0" encoding="utf-8"?>
<Properties xmlns="http://schemas.openxmlformats.org/officeDocument/2006/extended-properties" xmlns:vt="http://schemas.openxmlformats.org/officeDocument/2006/docPropsVTypes">
  <Template>B21713FA.dotm</Template>
  <TotalTime>6</TotalTime>
  <Pages>1</Pages>
  <Words>125</Words>
  <Characters>719</Characters>
  <Application>Microsoft Office Word</Application>
  <DocSecurity>0</DocSecurity>
  <Lines>5</Lines>
  <Paragraphs>1</Paragraphs>
  <ScaleCrop>false</ScaleCrop>
  <Company>Concentrated Technology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Jones</dc:creator>
  <cp:keywords/>
  <dc:description/>
  <cp:lastModifiedBy>Mark Morgan</cp:lastModifiedBy>
  <cp:revision>2</cp:revision>
  <dcterms:created xsi:type="dcterms:W3CDTF">2013-07-02T17:57:00Z</dcterms:created>
  <dcterms:modified xsi:type="dcterms:W3CDTF">2018-01-12T19:20:00Z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0x010100DE2622EB7E190C479224FE94837A7627</vt:lpwstr>
  </property>
  <property fmtid="{D5CDD505-2E9C-101B-9397-08002B2CF9AE}" pid="3" name="Order">
    <vt:r8>123200</vt:r8>
  </property>
</Properties>
</file>